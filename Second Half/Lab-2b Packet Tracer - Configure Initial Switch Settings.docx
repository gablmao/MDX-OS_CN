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1921" w14:textId="77777777" w:rsidR="004D36D7" w:rsidRPr="00FD4A68" w:rsidRDefault="00000000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03A9E7BA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82B6ACB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24ACA545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0E4D1266" w14:textId="77777777" w:rsidR="00BD4560" w:rsidRDefault="00BD4560" w:rsidP="00BD4560">
      <w:pPr>
        <w:pStyle w:val="BodyTextL25Bold"/>
      </w:pPr>
      <w:r>
        <w:t>Part 3: Configure a MOTD Banner</w:t>
      </w:r>
    </w:p>
    <w:p w14:paraId="3DC78DB9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2B94D4AA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07AF4B2A" w14:textId="77777777" w:rsidR="00D778DF" w:rsidRDefault="00D778DF" w:rsidP="00D452F4">
      <w:pPr>
        <w:pStyle w:val="Heading1"/>
      </w:pPr>
      <w:r w:rsidRPr="00E70096">
        <w:t>Background / Scenario</w:t>
      </w:r>
    </w:p>
    <w:p w14:paraId="6AE32FB8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28AA9F28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34A87801" w14:textId="77777777" w:rsidR="00125806" w:rsidRDefault="00125806" w:rsidP="00D452F4">
      <w:pPr>
        <w:pStyle w:val="Heading1"/>
      </w:pPr>
      <w:r>
        <w:t>Instructions</w:t>
      </w:r>
    </w:p>
    <w:p w14:paraId="3E109A3A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1DF97113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05739CC1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3F514A17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2C94341E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4CA01B9E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3550697F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68EBF298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3EC699AB" w14:textId="77777777" w:rsidR="00BD4560" w:rsidRDefault="00BD4560" w:rsidP="00BD4560">
      <w:pPr>
        <w:pStyle w:val="CMD"/>
      </w:pPr>
      <w:r w:rsidRPr="00E217B7">
        <w:t xml:space="preserve">Switch# </w:t>
      </w:r>
    </w:p>
    <w:p w14:paraId="640216E7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3F357755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012FC270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2042EBE6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4260ACA6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11CC3656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</w:p>
    <w:p w14:paraId="6F013D72" w14:textId="0546E48C" w:rsidR="00F4786D" w:rsidRDefault="00F4786D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CF42C0">
        <w:rPr>
          <w:color w:val="FF0000"/>
        </w:rPr>
        <w:t>Answer: 24 Fast Ethernet interfaces in S1</w:t>
      </w:r>
      <w:r>
        <w:t>.</w:t>
      </w:r>
    </w:p>
    <w:p w14:paraId="624D2AC0" w14:textId="77777777" w:rsidR="00E0433B" w:rsidRDefault="00E0433B" w:rsidP="00E0433B">
      <w:pPr>
        <w:pStyle w:val="AnswerLineL50"/>
      </w:pPr>
      <w:r>
        <w:t>Type your answers here.</w:t>
      </w:r>
    </w:p>
    <w:p w14:paraId="456DF9B7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</w:p>
    <w:p w14:paraId="0A89388C" w14:textId="61CBC6E5" w:rsidR="00F4786D" w:rsidRPr="00CF42C0" w:rsidRDefault="00F4786D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CF42C0">
        <w:rPr>
          <w:color w:val="FF0000"/>
        </w:rPr>
        <w:t>Answer: 2 Gigabit Ethernet interfaces in S1.</w:t>
      </w:r>
    </w:p>
    <w:p w14:paraId="2711C5E3" w14:textId="77777777" w:rsidR="00E0433B" w:rsidRDefault="00E0433B" w:rsidP="00E0433B">
      <w:pPr>
        <w:pStyle w:val="AnswerLineL50"/>
      </w:pPr>
      <w:r>
        <w:t>Type your answers here.</w:t>
      </w:r>
    </w:p>
    <w:p w14:paraId="6FE15839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14:paraId="73962D59" w14:textId="01D28FA4" w:rsidR="00F4786D" w:rsidRPr="00CF42C0" w:rsidRDefault="00F4786D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CF42C0">
        <w:rPr>
          <w:color w:val="FF0000"/>
        </w:rPr>
        <w:t>Answer: From 0 to 4, and then ranging from 5 to 15 for the vty lines.</w:t>
      </w:r>
    </w:p>
    <w:p w14:paraId="33027CD7" w14:textId="77777777" w:rsidR="00E0433B" w:rsidRDefault="00E0433B" w:rsidP="00E0433B">
      <w:pPr>
        <w:pStyle w:val="AnswerLineL50"/>
      </w:pPr>
      <w:r>
        <w:t>Type your answers here.</w:t>
      </w:r>
    </w:p>
    <w:p w14:paraId="017C20F2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14:paraId="15957238" w14:textId="382B4084" w:rsidR="00F4786D" w:rsidRPr="00CF42C0" w:rsidRDefault="00F4786D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CF42C0">
        <w:rPr>
          <w:color w:val="FF0000"/>
        </w:rPr>
        <w:t xml:space="preserve">Answer: </w:t>
      </w:r>
      <w:r w:rsidR="0024102E" w:rsidRPr="00CF42C0">
        <w:rPr>
          <w:color w:val="FF0000"/>
        </w:rPr>
        <w:t>“show flash:” ?</w:t>
      </w:r>
    </w:p>
    <w:p w14:paraId="1208996A" w14:textId="77777777" w:rsidR="00E0433B" w:rsidRDefault="00E0433B" w:rsidP="00E0433B">
      <w:pPr>
        <w:pStyle w:val="AnswerLineL50"/>
      </w:pPr>
      <w:r>
        <w:t>Type your answers here.</w:t>
      </w:r>
    </w:p>
    <w:p w14:paraId="6EF24582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14:paraId="49287A93" w14:textId="02D1DCBE" w:rsidR="00F4786D" w:rsidRPr="00CF42C0" w:rsidRDefault="00F4786D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CF42C0">
        <w:rPr>
          <w:color w:val="FF0000"/>
        </w:rPr>
        <w:t xml:space="preserve">Answer: </w:t>
      </w:r>
      <w:r w:rsidR="00F84915" w:rsidRPr="00CF42C0">
        <w:rPr>
          <w:color w:val="FF0000"/>
        </w:rPr>
        <w:t>Because it simply isn’t present</w:t>
      </w:r>
      <w:r w:rsidR="0024102E" w:rsidRPr="00CF42C0">
        <w:rPr>
          <w:color w:val="FF0000"/>
        </w:rPr>
        <w:t>. We need to configure the switch manually.</w:t>
      </w:r>
    </w:p>
    <w:p w14:paraId="5CFF2198" w14:textId="77777777" w:rsidR="00F4786D" w:rsidRDefault="00F4786D" w:rsidP="00F4786D">
      <w:pPr>
        <w:pStyle w:val="SubStepNum"/>
        <w:keepNext/>
        <w:numPr>
          <w:ilvl w:val="4"/>
          <w:numId w:val="0"/>
        </w:numPr>
        <w:tabs>
          <w:tab w:val="num" w:pos="1080"/>
        </w:tabs>
      </w:pPr>
    </w:p>
    <w:p w14:paraId="5F6174F0" w14:textId="77777777" w:rsidR="00E0433B" w:rsidRDefault="00E0433B" w:rsidP="00E0433B">
      <w:pPr>
        <w:pStyle w:val="AnswerLineL50"/>
      </w:pPr>
      <w:r>
        <w:t>Type your answers here.</w:t>
      </w:r>
    </w:p>
    <w:p w14:paraId="38D00237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1EF1C875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3CA3E721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76E6A06C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08A53B5C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45E2F018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2E21A0FC" w14:textId="77777777" w:rsidR="00112B82" w:rsidRDefault="00112B82" w:rsidP="00112B82">
      <w:pPr>
        <w:pStyle w:val="CMD"/>
      </w:pPr>
      <w:r>
        <w:t>S1#</w:t>
      </w:r>
    </w:p>
    <w:p w14:paraId="5B29BC56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6B2B1272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r w:rsidRPr="00341039">
        <w:rPr>
          <w:b/>
        </w:rPr>
        <w:t>letmein</w:t>
      </w:r>
      <w:r>
        <w:t>.</w:t>
      </w:r>
    </w:p>
    <w:p w14:paraId="6E6F8C22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485FE3C5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21B1DA4E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3F109EBB" w14:textId="77777777" w:rsidR="00112B82" w:rsidRDefault="00112B82" w:rsidP="00112B82">
      <w:pPr>
        <w:pStyle w:val="CMD"/>
      </w:pPr>
      <w:r>
        <w:t xml:space="preserve">S1(config-line)# </w:t>
      </w:r>
      <w:r w:rsidRPr="007221DD">
        <w:rPr>
          <w:b/>
        </w:rPr>
        <w:t xml:space="preserve">password </w:t>
      </w:r>
      <w:r>
        <w:rPr>
          <w:b/>
        </w:rPr>
        <w:t>letmein</w:t>
      </w:r>
    </w:p>
    <w:p w14:paraId="7BA62ED7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 w:rsidRPr="007221DD">
        <w:rPr>
          <w:b/>
        </w:rPr>
        <w:t>login</w:t>
      </w:r>
    </w:p>
    <w:p w14:paraId="315FF62D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>
        <w:rPr>
          <w:b/>
        </w:rPr>
        <w:t xml:space="preserve">exit </w:t>
      </w:r>
    </w:p>
    <w:p w14:paraId="4973F0CB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7FE96A6B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38A4806F" w14:textId="77777777" w:rsidR="00112B82" w:rsidRDefault="00112B82" w:rsidP="00112B82">
      <w:pPr>
        <w:pStyle w:val="CMD"/>
      </w:pPr>
      <w:r>
        <w:t>S1#</w:t>
      </w:r>
    </w:p>
    <w:p w14:paraId="19DFFC04" w14:textId="77777777" w:rsidR="00112B82" w:rsidRPr="00112B82" w:rsidRDefault="00112B82" w:rsidP="00112B82">
      <w:pPr>
        <w:pStyle w:val="Heading4"/>
      </w:pPr>
      <w:r>
        <w:t>Question:</w:t>
      </w:r>
    </w:p>
    <w:p w14:paraId="40D3E930" w14:textId="77777777"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14:paraId="68D9972A" w14:textId="2E2581EE" w:rsidR="00724B8A" w:rsidRPr="00CF42C0" w:rsidRDefault="00724B8A" w:rsidP="00E0433B">
      <w:pPr>
        <w:pStyle w:val="BodyTextL25"/>
        <w:spacing w:before="0"/>
        <w:rPr>
          <w:color w:val="FF0000"/>
        </w:rPr>
      </w:pPr>
      <w:r w:rsidRPr="00CF42C0">
        <w:rPr>
          <w:color w:val="FF0000"/>
        </w:rPr>
        <w:t>Answer: To let the console know the next time someone logs in to the terminal that it would ask for the password during the login part</w:t>
      </w:r>
      <w:r w:rsidR="00CF42C0" w:rsidRPr="00CF42C0">
        <w:rPr>
          <w:color w:val="FF0000"/>
        </w:rPr>
        <w:t>.</w:t>
      </w:r>
    </w:p>
    <w:p w14:paraId="1CA5B812" w14:textId="77777777" w:rsidR="00E0433B" w:rsidRDefault="00E0433B" w:rsidP="00040565">
      <w:pPr>
        <w:pStyle w:val="AnswerLineL50"/>
      </w:pPr>
      <w:r>
        <w:t>Type your answers here.</w:t>
      </w:r>
    </w:p>
    <w:p w14:paraId="1C935804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5BA4643F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4CA6BA13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333D480A" w14:textId="77777777" w:rsidR="00112B82" w:rsidRPr="000955A6" w:rsidRDefault="00112B82" w:rsidP="00112B82">
      <w:pPr>
        <w:pStyle w:val="CMDOutput"/>
      </w:pPr>
      <w:r w:rsidRPr="000955A6">
        <w:lastRenderedPageBreak/>
        <w:t>Switch con0 is now available</w:t>
      </w:r>
    </w:p>
    <w:p w14:paraId="51017901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408BFF3E" w14:textId="77777777" w:rsidR="00112B82" w:rsidRPr="000955A6" w:rsidRDefault="00112B82" w:rsidP="00112B82">
      <w:pPr>
        <w:pStyle w:val="CMDOutput"/>
      </w:pPr>
    </w:p>
    <w:p w14:paraId="55CBCC3B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0666E40E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3447A0CA" w14:textId="77777777" w:rsidR="00112B82" w:rsidRDefault="00112B82" w:rsidP="00112B82">
      <w:pPr>
        <w:pStyle w:val="CMDOutput"/>
      </w:pPr>
      <w:r>
        <w:t>S1&gt;</w:t>
      </w:r>
    </w:p>
    <w:p w14:paraId="3AF02599" w14:textId="77777777"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29DF2B9C" w14:textId="77777777" w:rsidR="00112B82" w:rsidRPr="00257808" w:rsidRDefault="00112B82" w:rsidP="00112B82">
      <w:pPr>
        <w:pStyle w:val="Heading3"/>
      </w:pPr>
      <w:r w:rsidRPr="00257808">
        <w:t>Secure privileged mode access.</w:t>
      </w:r>
    </w:p>
    <w:p w14:paraId="7198CF05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0E4ADA5F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68A8232F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155AB684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5418A3C5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504F90C9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17724F28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175366BC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7598EC6C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06B2D8EF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1638F94E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22C0ECD2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5E49F2B4" w14:textId="77777777" w:rsidR="00112B82" w:rsidRDefault="00112B82" w:rsidP="00112B82">
      <w:pPr>
        <w:pStyle w:val="CMD"/>
      </w:pPr>
      <w:r w:rsidRPr="00FE7E0D">
        <w:t>Password:</w:t>
      </w:r>
    </w:p>
    <w:p w14:paraId="55F0C8FE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07B8999E" w14:textId="62F1DD7B" w:rsidR="00552C0E" w:rsidRPr="00552C0E" w:rsidRDefault="00552C0E" w:rsidP="00552C0E">
      <w:pPr>
        <w:pStyle w:val="SubStepNum"/>
        <w:rPr>
          <w:color w:val="FF0000"/>
        </w:rPr>
      </w:pPr>
      <w:r w:rsidRPr="00552C0E">
        <w:rPr>
          <w:color w:val="FF0000"/>
        </w:rPr>
        <w:t>Answer: “letmein” btw</w:t>
      </w:r>
    </w:p>
    <w:p w14:paraId="115B9DCE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02C1A009" w14:textId="77777777" w:rsidR="00112B82" w:rsidRDefault="00112B82" w:rsidP="00112B82">
      <w:pPr>
        <w:pStyle w:val="SubStepAlpha"/>
      </w:pPr>
      <w:r>
        <w:t>Enter the second password you configured to protect privileged EXEC mode.</w:t>
      </w:r>
    </w:p>
    <w:p w14:paraId="40820DB8" w14:textId="0CEA0879" w:rsidR="00552C0E" w:rsidRPr="00552C0E" w:rsidRDefault="00552C0E" w:rsidP="00552C0E">
      <w:pPr>
        <w:pStyle w:val="SubStepNum"/>
        <w:rPr>
          <w:color w:val="FF0000"/>
        </w:rPr>
      </w:pPr>
      <w:r w:rsidRPr="00552C0E">
        <w:rPr>
          <w:color w:val="FF0000"/>
        </w:rPr>
        <w:t>Answer: “c1$c0” btw</w:t>
      </w:r>
    </w:p>
    <w:p w14:paraId="59253596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03859DCE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380397F1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7CE8C38D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08A2F19C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r w:rsidRPr="009B588E">
        <w:rPr>
          <w:b/>
        </w:rPr>
        <w:t>itsasecret</w:t>
      </w:r>
      <w:r>
        <w:t>.</w:t>
      </w:r>
    </w:p>
    <w:p w14:paraId="6E1BAB09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367D6F68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>enable secret itsasecret</w:t>
      </w:r>
    </w:p>
    <w:p w14:paraId="0527BB6E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604E2BD9" w14:textId="77777777" w:rsidR="00112B82" w:rsidRDefault="00112B82" w:rsidP="00112B82">
      <w:pPr>
        <w:pStyle w:val="CMD"/>
      </w:pPr>
      <w:r>
        <w:t>S1#</w:t>
      </w:r>
    </w:p>
    <w:p w14:paraId="31F50936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206F2D3E" w14:textId="77777777" w:rsidR="00112B82" w:rsidRPr="00257808" w:rsidRDefault="00112B82" w:rsidP="00112B82">
      <w:pPr>
        <w:pStyle w:val="Heading3"/>
      </w:pPr>
      <w:r w:rsidRPr="00257808">
        <w:lastRenderedPageBreak/>
        <w:t>Verify that the enable secret password is added to the configuration file.</w:t>
      </w:r>
    </w:p>
    <w:p w14:paraId="64276815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56D0CF2F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23A92AF2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2BE15CD5" w14:textId="77777777" w:rsidR="00112B82" w:rsidRDefault="00112B82" w:rsidP="00112B82">
      <w:pPr>
        <w:pStyle w:val="Heading4"/>
      </w:pPr>
      <w:r>
        <w:t>Questions:</w:t>
      </w:r>
    </w:p>
    <w:p w14:paraId="7FB325D3" w14:textId="77777777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14:paraId="6AEAD043" w14:textId="63A0371D" w:rsidR="00552C0E" w:rsidRPr="00552C0E" w:rsidRDefault="00552C0E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  <w:rPr>
          <w:color w:val="FF0000"/>
        </w:rPr>
      </w:pPr>
      <w:r w:rsidRPr="00552C0E">
        <w:rPr>
          <w:color w:val="FF0000"/>
        </w:rPr>
        <w:t>Answer: The password “itsasecret” but encrypted</w:t>
      </w:r>
      <w:r w:rsidR="00DF5789">
        <w:rPr>
          <w:color w:val="FF0000"/>
        </w:rPr>
        <w:t>, or “</w:t>
      </w:r>
      <w:r w:rsidR="00DF5789" w:rsidRPr="00DF5789">
        <w:rPr>
          <w:color w:val="FF0000"/>
        </w:rPr>
        <w:t>$1$mERr$ILwq/b7kc.7X/ejA4Aosn0”</w:t>
      </w:r>
      <w:r w:rsidR="00DF5789">
        <w:rPr>
          <w:color w:val="FF0000"/>
        </w:rPr>
        <w:t>.</w:t>
      </w:r>
    </w:p>
    <w:p w14:paraId="16BF16AD" w14:textId="77777777" w:rsidR="00E0433B" w:rsidRPr="00257808" w:rsidRDefault="00E0433B" w:rsidP="00E0433B">
      <w:pPr>
        <w:pStyle w:val="AnswerLineL25"/>
      </w:pPr>
      <w:r>
        <w:t>Type your answers here.</w:t>
      </w:r>
    </w:p>
    <w:p w14:paraId="3BD5AA9D" w14:textId="77777777"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14:paraId="6E953F4A" w14:textId="66E530C9" w:rsidR="00552C0E" w:rsidRPr="00552C0E" w:rsidRDefault="00552C0E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  <w:rPr>
          <w:color w:val="FF0000"/>
        </w:rPr>
      </w:pPr>
      <w:r w:rsidRPr="00552C0E">
        <w:rPr>
          <w:color w:val="FF0000"/>
        </w:rPr>
        <w:t>Answer: Because it was encrypted solely for the purpose of making it harder for other people to know the secret password.</w:t>
      </w:r>
    </w:p>
    <w:p w14:paraId="0EFF129E" w14:textId="77777777" w:rsidR="00040565" w:rsidRPr="00257808" w:rsidRDefault="00040565" w:rsidP="00040565">
      <w:pPr>
        <w:pStyle w:val="AnswerLineL25"/>
      </w:pPr>
      <w:r>
        <w:t>Type your answers here.</w:t>
      </w:r>
    </w:p>
    <w:p w14:paraId="6A79F91C" w14:textId="77777777"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14:paraId="64568C79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6757EDF9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33515880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52BD07AE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38DC8E9B" w14:textId="77777777" w:rsidR="00E0433B" w:rsidRDefault="00E0433B" w:rsidP="00E0433B">
      <w:pPr>
        <w:pStyle w:val="Heading4"/>
      </w:pPr>
      <w:r>
        <w:t>Question:</w:t>
      </w:r>
    </w:p>
    <w:p w14:paraId="00579579" w14:textId="77777777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14:paraId="4E0B51BD" w14:textId="0A36BFFF" w:rsidR="00707117" w:rsidRPr="00707117" w:rsidRDefault="00707117" w:rsidP="00E0433B">
      <w:pPr>
        <w:pStyle w:val="BodyTextL25"/>
        <w:spacing w:before="0"/>
        <w:rPr>
          <w:color w:val="FF0000"/>
        </w:rPr>
      </w:pPr>
      <w:r w:rsidRPr="00707117">
        <w:rPr>
          <w:color w:val="FF0000"/>
        </w:rPr>
        <w:t xml:space="preserve">Answer: </w:t>
      </w:r>
      <w:r w:rsidR="00E715B1">
        <w:rPr>
          <w:color w:val="FF0000"/>
        </w:rPr>
        <w:t>In encrypted form if you initially configured the terminal so that each password were to be encrypted once you implemented them.</w:t>
      </w:r>
    </w:p>
    <w:p w14:paraId="3B0DE92C" w14:textId="77777777" w:rsidR="00E0433B" w:rsidRDefault="00E0433B" w:rsidP="00E0433B">
      <w:pPr>
        <w:pStyle w:val="AnswerLineL25"/>
      </w:pPr>
      <w:r>
        <w:t>Type your answers here.</w:t>
      </w:r>
    </w:p>
    <w:p w14:paraId="1FB708E4" w14:textId="77777777"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14:paraId="4BDCD4C4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71DB370C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01DBAB05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633C8268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banner motd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2363B457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430A2EF1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78B7BC5F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3BC28D23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31AD3EAC" w14:textId="77777777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14:paraId="4B712DEA" w14:textId="460C8954" w:rsidR="00C45AB9" w:rsidRPr="00C45AB9" w:rsidRDefault="00C45AB9" w:rsidP="009C25DA">
      <w:pPr>
        <w:pStyle w:val="SubStepAlpha"/>
        <w:numPr>
          <w:ilvl w:val="0"/>
          <w:numId w:val="0"/>
        </w:numPr>
        <w:spacing w:before="0"/>
        <w:ind w:left="360"/>
        <w:rPr>
          <w:color w:val="FF0000"/>
        </w:rPr>
      </w:pPr>
      <w:r w:rsidRPr="00C45AB9">
        <w:rPr>
          <w:color w:val="FF0000"/>
        </w:rPr>
        <w:t xml:space="preserve">Answer: When you </w:t>
      </w:r>
      <w:r w:rsidR="00CE4740">
        <w:rPr>
          <w:color w:val="FF0000"/>
        </w:rPr>
        <w:t>start up the terminal, after pressing [ENTER].</w:t>
      </w:r>
    </w:p>
    <w:p w14:paraId="5E4A26D9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14:paraId="5DC12EEB" w14:textId="77777777"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14:paraId="2DCF31EF" w14:textId="16418366" w:rsidR="00C45AB9" w:rsidRPr="00C45AB9" w:rsidRDefault="00C45AB9" w:rsidP="00112B82">
      <w:pPr>
        <w:pStyle w:val="SubStepAlpha"/>
        <w:numPr>
          <w:ilvl w:val="0"/>
          <w:numId w:val="0"/>
        </w:numPr>
        <w:ind w:left="360"/>
        <w:rPr>
          <w:color w:val="FF0000"/>
        </w:rPr>
      </w:pPr>
      <w:r w:rsidRPr="00C45AB9">
        <w:rPr>
          <w:color w:val="FF0000"/>
        </w:rPr>
        <w:t>Answer: To display a sort of “warning” to the person using the terminal</w:t>
      </w:r>
      <w:r>
        <w:rPr>
          <w:color w:val="FF0000"/>
        </w:rPr>
        <w:t>, trying to be malicious.</w:t>
      </w:r>
    </w:p>
    <w:p w14:paraId="5731D046" w14:textId="2A3E98CE" w:rsidR="004E1D52" w:rsidRPr="00D66D06" w:rsidRDefault="00D66D06" w:rsidP="00040565">
      <w:pPr>
        <w:pStyle w:val="AnswerLineL25"/>
        <w:spacing w:before="400" w:after="400"/>
        <w:rPr>
          <w:color w:val="7030A0"/>
        </w:rPr>
      </w:pPr>
      <w:r w:rsidRPr="00D66D06">
        <w:rPr>
          <w:rFonts w:ascii="Segoe UI" w:hAnsi="Segoe UI" w:cs="Segoe UI"/>
          <w:color w:val="7030A0"/>
        </w:rPr>
        <w:lastRenderedPageBreak/>
        <w:t>While the MOTD banner is not a robust security measure by itself, it is a valuable component of an overall security strategy, helping to communicate policies, legal notices, and security reminders to users accessing network devices.</w:t>
      </w:r>
    </w:p>
    <w:p w14:paraId="2D1004A4" w14:textId="77777777"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5A8EE10B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365C3831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0AE47770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79C6A9AC" w14:textId="77777777" w:rsidR="00112B82" w:rsidRDefault="00112B82" w:rsidP="00112B82">
      <w:pPr>
        <w:pStyle w:val="CMD"/>
      </w:pPr>
      <w:r w:rsidRPr="006E36ED">
        <w:t>Destination filename [startup-config]?</w:t>
      </w:r>
      <w:r w:rsidRPr="00D225F7">
        <w:rPr>
          <w:b/>
        </w:rPr>
        <w:t>[Enter]</w:t>
      </w:r>
      <w:r w:rsidRPr="006E36ED">
        <w:t xml:space="preserve"> </w:t>
      </w:r>
    </w:p>
    <w:p w14:paraId="55682F35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18E7EAAF" w14:textId="77777777" w:rsidR="00112B82" w:rsidRDefault="00304391" w:rsidP="00112B82">
      <w:pPr>
        <w:pStyle w:val="CMD"/>
      </w:pPr>
      <w:r>
        <w:t>[OK]</w:t>
      </w:r>
    </w:p>
    <w:p w14:paraId="1422FAAB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1CF7235A" w14:textId="77777777" w:rsidR="00A40A95" w:rsidRDefault="00A40A95" w:rsidP="00A40A95">
      <w:pPr>
        <w:pStyle w:val="Heading4"/>
      </w:pPr>
      <w:r>
        <w:t>Questions:</w:t>
      </w:r>
    </w:p>
    <w:p w14:paraId="5013F422" w14:textId="77777777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14:paraId="334E3006" w14:textId="54A66C13" w:rsidR="00CE4740" w:rsidRPr="00433D4D" w:rsidRDefault="00CE4740" w:rsidP="009C25DA">
      <w:pPr>
        <w:pStyle w:val="BodyTextL25"/>
        <w:spacing w:before="0"/>
        <w:rPr>
          <w:color w:val="FF0000"/>
        </w:rPr>
      </w:pPr>
      <w:r w:rsidRPr="00433D4D">
        <w:rPr>
          <w:color w:val="FF0000"/>
        </w:rPr>
        <w:t xml:space="preserve">Answer: </w:t>
      </w:r>
      <w:r w:rsidR="00433D4D" w:rsidRPr="00433D4D">
        <w:rPr>
          <w:color w:val="FF0000"/>
        </w:rPr>
        <w:t>wr</w:t>
      </w:r>
    </w:p>
    <w:p w14:paraId="2AD0B64F" w14:textId="2D92E1F2" w:rsidR="003E5AD8" w:rsidRPr="003E5AD8" w:rsidRDefault="004E1D52" w:rsidP="00433D4D">
      <w:pPr>
        <w:pStyle w:val="AnswerLineL25"/>
      </w:pPr>
      <w:r>
        <w:t>answers here.</w:t>
      </w:r>
    </w:p>
    <w:p w14:paraId="428A1981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4701528A" w14:textId="77777777" w:rsidR="00112B82" w:rsidRDefault="00112B82" w:rsidP="00112B82">
      <w:pPr>
        <w:pStyle w:val="BodyTextL25"/>
      </w:pPr>
      <w:r w:rsidRPr="00600635">
        <w:t>Which command will display the contents of NVRAM?</w:t>
      </w:r>
    </w:p>
    <w:p w14:paraId="611560B5" w14:textId="698CD3EE" w:rsidR="00CE4740" w:rsidRPr="00CE4740" w:rsidRDefault="00CE4740" w:rsidP="00112B82">
      <w:pPr>
        <w:pStyle w:val="BodyTextL25"/>
        <w:rPr>
          <w:color w:val="FF0000"/>
        </w:rPr>
      </w:pPr>
      <w:r w:rsidRPr="00CE4740">
        <w:rPr>
          <w:color w:val="FF0000"/>
        </w:rPr>
        <w:t xml:space="preserve">Answer: </w:t>
      </w:r>
      <w:r>
        <w:rPr>
          <w:color w:val="FF0000"/>
        </w:rPr>
        <w:t>idk</w:t>
      </w:r>
    </w:p>
    <w:p w14:paraId="18C84875" w14:textId="77777777" w:rsidR="004E1D52" w:rsidRDefault="004E1D52" w:rsidP="004E1D52">
      <w:pPr>
        <w:pStyle w:val="AnswerLineL25"/>
      </w:pPr>
      <w:r>
        <w:t>Type your answers here.</w:t>
      </w:r>
    </w:p>
    <w:p w14:paraId="56907F8D" w14:textId="77777777"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file?</w:t>
      </w:r>
    </w:p>
    <w:p w14:paraId="3AED2FC7" w14:textId="60D3E779" w:rsidR="00CE4740" w:rsidRPr="00CE4740" w:rsidRDefault="00CE4740" w:rsidP="00112B82">
      <w:pPr>
        <w:pStyle w:val="BodyTextL25"/>
        <w:rPr>
          <w:color w:val="FF0000"/>
        </w:rPr>
      </w:pPr>
      <w:r w:rsidRPr="00CE4740">
        <w:rPr>
          <w:color w:val="FF0000"/>
        </w:rPr>
        <w:t>Answer: yes</w:t>
      </w:r>
    </w:p>
    <w:p w14:paraId="007A3645" w14:textId="77777777" w:rsidR="004E1D52" w:rsidRDefault="004E1D52" w:rsidP="004E1D52">
      <w:pPr>
        <w:pStyle w:val="AnswerLineL25"/>
      </w:pPr>
      <w:r>
        <w:t>Type your answers here.</w:t>
      </w:r>
    </w:p>
    <w:p w14:paraId="6B8093B6" w14:textId="77777777" w:rsidR="00112B82" w:rsidRDefault="00112B82" w:rsidP="004E1D52">
      <w:pPr>
        <w:pStyle w:val="Heading2"/>
      </w:pPr>
      <w:r>
        <w:t>Configure S2</w:t>
      </w:r>
    </w:p>
    <w:p w14:paraId="3EAF921F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70858EF1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4EC9B207" w14:textId="77777777" w:rsidR="00F60A60" w:rsidRDefault="00F60A60" w:rsidP="00F60A60">
      <w:pPr>
        <w:pStyle w:val="ConfigWindow"/>
      </w:pPr>
      <w:r>
        <w:t>Open Configuration Window for S2</w:t>
      </w:r>
    </w:p>
    <w:p w14:paraId="2ABFA7C3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1593A8ED" w14:textId="77777777" w:rsidR="00112B82" w:rsidRDefault="00112B82" w:rsidP="00A40A95">
      <w:pPr>
        <w:pStyle w:val="SubStepAlpha"/>
      </w:pPr>
      <w:r>
        <w:t xml:space="preserve">Protect access to the console using the </w:t>
      </w:r>
      <w:r w:rsidRPr="00C5444A">
        <w:rPr>
          <w:b/>
        </w:rPr>
        <w:t>letmein</w:t>
      </w:r>
      <w:r>
        <w:t xml:space="preserve"> password.</w:t>
      </w:r>
    </w:p>
    <w:p w14:paraId="5CC451B4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r>
        <w:rPr>
          <w:b/>
        </w:rPr>
        <w:t>itsasecret</w:t>
      </w:r>
      <w:r>
        <w:t>.</w:t>
      </w:r>
    </w:p>
    <w:p w14:paraId="727F5CC6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1B1717D6" w14:textId="77777777" w:rsidR="00112B82" w:rsidRDefault="00112B82" w:rsidP="00A40A95">
      <w:pPr>
        <w:pStyle w:val="SubStepAlpha"/>
      </w:pPr>
      <w:r>
        <w:t>Encrypt all plain text passwords.</w:t>
      </w:r>
    </w:p>
    <w:p w14:paraId="5FFA229D" w14:textId="77777777" w:rsidR="00112B82" w:rsidRDefault="00112B82" w:rsidP="00A40A95">
      <w:pPr>
        <w:pStyle w:val="SubStepAlpha"/>
      </w:pPr>
      <w:r>
        <w:t>Ensure that the configuration is correct.</w:t>
      </w:r>
    </w:p>
    <w:p w14:paraId="1A0ED1E1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45966D58" w14:textId="77777777" w:rsidR="00F60A60" w:rsidRDefault="00F60A60" w:rsidP="00F60A60">
      <w:pPr>
        <w:pStyle w:val="ConfigWindow"/>
      </w:pPr>
      <w:r>
        <w:t>Close Configuration Window for S2</w:t>
      </w:r>
    </w:p>
    <w:p w14:paraId="36EDA32F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CC01C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4187" w14:textId="77777777" w:rsidR="00CC01C0" w:rsidRDefault="00CC01C0" w:rsidP="00710659">
      <w:pPr>
        <w:spacing w:after="0" w:line="240" w:lineRule="auto"/>
      </w:pPr>
      <w:r>
        <w:separator/>
      </w:r>
    </w:p>
    <w:p w14:paraId="57F691BD" w14:textId="77777777" w:rsidR="00CC01C0" w:rsidRDefault="00CC01C0"/>
  </w:endnote>
  <w:endnote w:type="continuationSeparator" w:id="0">
    <w:p w14:paraId="5D789E39" w14:textId="77777777" w:rsidR="00CC01C0" w:rsidRDefault="00CC01C0" w:rsidP="00710659">
      <w:pPr>
        <w:spacing w:after="0" w:line="240" w:lineRule="auto"/>
      </w:pPr>
      <w:r>
        <w:continuationSeparator/>
      </w:r>
    </w:p>
    <w:p w14:paraId="775ADE06" w14:textId="77777777" w:rsidR="00CC01C0" w:rsidRDefault="00CC0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1289" w14:textId="29DDC98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33D4D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D144" w14:textId="11F116D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33D4D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2570" w14:textId="77777777" w:rsidR="00CC01C0" w:rsidRDefault="00CC01C0" w:rsidP="00710659">
      <w:pPr>
        <w:spacing w:after="0" w:line="240" w:lineRule="auto"/>
      </w:pPr>
      <w:r>
        <w:separator/>
      </w:r>
    </w:p>
    <w:p w14:paraId="1D891DCC" w14:textId="77777777" w:rsidR="00CC01C0" w:rsidRDefault="00CC01C0"/>
  </w:footnote>
  <w:footnote w:type="continuationSeparator" w:id="0">
    <w:p w14:paraId="75B9B02F" w14:textId="77777777" w:rsidR="00CC01C0" w:rsidRDefault="00CC01C0" w:rsidP="00710659">
      <w:pPr>
        <w:spacing w:after="0" w:line="240" w:lineRule="auto"/>
      </w:pPr>
      <w:r>
        <w:continuationSeparator/>
      </w:r>
    </w:p>
    <w:p w14:paraId="6FA8FD72" w14:textId="77777777" w:rsidR="00CC01C0" w:rsidRDefault="00CC01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6FD1542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AB5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9175723" wp14:editId="1F76A93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67258165">
    <w:abstractNumId w:val="5"/>
  </w:num>
  <w:num w:numId="2" w16cid:durableId="189727917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36050851">
    <w:abstractNumId w:val="2"/>
  </w:num>
  <w:num w:numId="4" w16cid:durableId="28439260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50448293">
    <w:abstractNumId w:val="3"/>
  </w:num>
  <w:num w:numId="6" w16cid:durableId="1365790933">
    <w:abstractNumId w:val="0"/>
  </w:num>
  <w:num w:numId="7" w16cid:durableId="689532394">
    <w:abstractNumId w:val="1"/>
  </w:num>
  <w:num w:numId="8" w16cid:durableId="85676871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40325904">
    <w:abstractNumId w:val="3"/>
  </w:num>
  <w:num w:numId="10" w16cid:durableId="50332595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233853392">
    <w:abstractNumId w:val="7"/>
  </w:num>
  <w:num w:numId="12" w16cid:durableId="2071607823">
    <w:abstractNumId w:val="7"/>
  </w:num>
  <w:num w:numId="13" w16cid:durableId="42619140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1D2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102E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68B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AD8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3D4D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2C0E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7117"/>
    <w:rsid w:val="00710659"/>
    <w:rsid w:val="0071147A"/>
    <w:rsid w:val="0071185D"/>
    <w:rsid w:val="00721E01"/>
    <w:rsid w:val="007222AD"/>
    <w:rsid w:val="00723948"/>
    <w:rsid w:val="00724B8A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62B2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AB9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1C0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40"/>
    <w:rsid w:val="00CE47F3"/>
    <w:rsid w:val="00CE54DD"/>
    <w:rsid w:val="00CF0DA5"/>
    <w:rsid w:val="00CF42C0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66D06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789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B8E"/>
    <w:rsid w:val="00E449D0"/>
    <w:rsid w:val="00E44A34"/>
    <w:rsid w:val="00E4506A"/>
    <w:rsid w:val="00E53F99"/>
    <w:rsid w:val="00E56510"/>
    <w:rsid w:val="00E62EA8"/>
    <w:rsid w:val="00E67A6E"/>
    <w:rsid w:val="00E70096"/>
    <w:rsid w:val="00E715B1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4786D"/>
    <w:rsid w:val="00F60A60"/>
    <w:rsid w:val="00F60BE0"/>
    <w:rsid w:val="00F6280E"/>
    <w:rsid w:val="00F666EC"/>
    <w:rsid w:val="00F7050A"/>
    <w:rsid w:val="00F75533"/>
    <w:rsid w:val="00F8036D"/>
    <w:rsid w:val="00F809DC"/>
    <w:rsid w:val="00F84915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44874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4F5F19"/>
    <w:rsid w:val="0058457B"/>
    <w:rsid w:val="0068415B"/>
    <w:rsid w:val="00885ACC"/>
    <w:rsid w:val="009D741A"/>
    <w:rsid w:val="00AC5385"/>
    <w:rsid w:val="00F4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51</TotalTime>
  <Pages>5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Gabriel F Mano Lasig</cp:lastModifiedBy>
  <cp:revision>15</cp:revision>
  <dcterms:created xsi:type="dcterms:W3CDTF">2021-01-04T09:39:00Z</dcterms:created>
  <dcterms:modified xsi:type="dcterms:W3CDTF">2024-02-01T11:38:00Z</dcterms:modified>
</cp:coreProperties>
</file>