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A767" w14:textId="77777777" w:rsidR="004D36D7" w:rsidRPr="00FD4A68" w:rsidRDefault="00000000"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14:paraId="7911E4E5" w14:textId="77777777" w:rsidR="00104086" w:rsidRPr="00BB73FF" w:rsidRDefault="00104086" w:rsidP="00B15F56">
      <w:pPr>
        <w:pStyle w:val="Heading1"/>
        <w:numPr>
          <w:ilvl w:val="0"/>
          <w:numId w:val="3"/>
        </w:numPr>
      </w:pPr>
      <w:r>
        <w:t>Objectives</w:t>
      </w:r>
    </w:p>
    <w:p w14:paraId="3E871429"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5F1D432E"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00A73732" w14:textId="77777777" w:rsidR="004327BA" w:rsidRDefault="004327BA" w:rsidP="004327BA">
      <w:pPr>
        <w:pStyle w:val="Heading1"/>
      </w:pPr>
      <w:r>
        <w:t>Instructions</w:t>
      </w:r>
    </w:p>
    <w:p w14:paraId="29FD39D4" w14:textId="77777777" w:rsidR="00104086" w:rsidRPr="002B6209" w:rsidRDefault="00104086" w:rsidP="00D05BC5">
      <w:pPr>
        <w:pStyle w:val="Heading2"/>
      </w:pPr>
      <w:r>
        <w:t>Identify common components of a network as represented in Packet Tracer.</w:t>
      </w:r>
    </w:p>
    <w:p w14:paraId="72A04A7D"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0A5685E7" w14:textId="77777777" w:rsidR="00D05BC5" w:rsidRPr="004C53F5" w:rsidRDefault="00D05BC5" w:rsidP="00D05BC5">
      <w:pPr>
        <w:pStyle w:val="Heading3"/>
      </w:pPr>
      <w:r>
        <w:t>Questions:</w:t>
      </w:r>
    </w:p>
    <w:p w14:paraId="345B9AC1" w14:textId="77777777" w:rsidR="00BF01E6" w:rsidRDefault="00104086" w:rsidP="00D05BC5">
      <w:pPr>
        <w:pStyle w:val="BodyTextL25"/>
        <w:spacing w:before="0"/>
      </w:pPr>
      <w:r>
        <w:t>List the intermediary device categories.</w:t>
      </w:r>
    </w:p>
    <w:p w14:paraId="6A26D0C0" w14:textId="5E1F6E62" w:rsidR="00BA5D60" w:rsidRDefault="00BA5D60" w:rsidP="00D05BC5">
      <w:pPr>
        <w:pStyle w:val="BodyTextL25"/>
        <w:spacing w:before="0"/>
      </w:pPr>
      <w:r>
        <w:t>Answer: Routers, Switches, Hubs, Wireless Devices, Security, WAN Emulation</w:t>
      </w:r>
    </w:p>
    <w:p w14:paraId="394C9B8E" w14:textId="77777777" w:rsidR="00BF01E6" w:rsidRDefault="00BF01E6" w:rsidP="00D05BC5">
      <w:pPr>
        <w:pStyle w:val="AnswerLineL25"/>
      </w:pPr>
      <w:r>
        <w:t>Type your answers here.</w:t>
      </w:r>
    </w:p>
    <w:p w14:paraId="4AF86E54" w14:textId="77777777"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14:paraId="2EBCF6E5" w14:textId="725D33D7" w:rsidR="00C45689" w:rsidRDefault="00C45689" w:rsidP="00D05BC5">
      <w:pPr>
        <w:pStyle w:val="BodyTextL25"/>
      </w:pPr>
      <w:r>
        <w:t xml:space="preserve">Answer: </w:t>
      </w:r>
      <w:r w:rsidR="003F0A20">
        <w:t>15.</w:t>
      </w:r>
    </w:p>
    <w:p w14:paraId="37AD5AE4" w14:textId="77777777" w:rsidR="00D05BC5" w:rsidRDefault="00D05BC5" w:rsidP="00D05BC5">
      <w:pPr>
        <w:pStyle w:val="AnswerLineL25"/>
      </w:pPr>
      <w:r>
        <w:t>Type your answers here.</w:t>
      </w:r>
    </w:p>
    <w:p w14:paraId="1084B685" w14:textId="77777777" w:rsidR="00D05BC5" w:rsidRDefault="00104086" w:rsidP="00D05BC5">
      <w:pPr>
        <w:pStyle w:val="BodyTextL25"/>
      </w:pPr>
      <w:r>
        <w:t>Without counting the two clouds, how many icons in the topology represent intermediary devices (multiple connections leading to them)?</w:t>
      </w:r>
    </w:p>
    <w:p w14:paraId="39E49A92" w14:textId="0A72122A" w:rsidR="00814CF0" w:rsidRDefault="00814CF0" w:rsidP="00D05BC5">
      <w:pPr>
        <w:pStyle w:val="BodyTextL25"/>
      </w:pPr>
      <w:r>
        <w:t>Answer: 11</w:t>
      </w:r>
      <w:r w:rsidR="003F0A20">
        <w:t>.</w:t>
      </w:r>
    </w:p>
    <w:p w14:paraId="4E5AD00D" w14:textId="77777777" w:rsidR="00D05BC5" w:rsidRDefault="00D05BC5" w:rsidP="00D05BC5">
      <w:pPr>
        <w:pStyle w:val="AnswerLineL25"/>
      </w:pPr>
      <w:r>
        <w:t>Type your answers here.</w:t>
      </w:r>
    </w:p>
    <w:p w14:paraId="0CEC645C" w14:textId="77777777" w:rsidR="00D05BC5" w:rsidRDefault="00104086" w:rsidP="00D05BC5">
      <w:pPr>
        <w:pStyle w:val="BodyTextL25"/>
      </w:pPr>
      <w:r>
        <w:t xml:space="preserve">How many end devices are </w:t>
      </w:r>
      <w:r w:rsidRPr="006D50EA">
        <w:rPr>
          <w:b/>
        </w:rPr>
        <w:t>not</w:t>
      </w:r>
      <w:r w:rsidR="00D05BC5">
        <w:t xml:space="preserve"> desktop computers?</w:t>
      </w:r>
    </w:p>
    <w:p w14:paraId="1D33B1B0" w14:textId="1093A01C" w:rsidR="004B385D" w:rsidRDefault="004B385D" w:rsidP="00D05BC5">
      <w:pPr>
        <w:pStyle w:val="BodyTextL25"/>
      </w:pPr>
      <w:r>
        <w:t>Answer: 8 (not counting Desktop or Laptop)</w:t>
      </w:r>
      <w:r w:rsidR="003F0A20">
        <w:t>.</w:t>
      </w:r>
    </w:p>
    <w:p w14:paraId="63D2C488" w14:textId="77777777" w:rsidR="00D05BC5" w:rsidRDefault="00D05BC5" w:rsidP="00D05BC5">
      <w:pPr>
        <w:pStyle w:val="AnswerLineL25"/>
      </w:pPr>
      <w:r>
        <w:t>Type your an</w:t>
      </w:r>
      <w:r w:rsidRPr="00D05BC5">
        <w:t>s</w:t>
      </w:r>
      <w:r>
        <w:t>wers here.</w:t>
      </w:r>
    </w:p>
    <w:p w14:paraId="27CA8E91" w14:textId="77777777" w:rsidR="00D05BC5" w:rsidRDefault="00104086" w:rsidP="00D05BC5">
      <w:pPr>
        <w:pStyle w:val="BodyTextL25"/>
      </w:pPr>
      <w:r>
        <w:t>How many different types of media connections are used in this network topology?</w:t>
      </w:r>
    </w:p>
    <w:p w14:paraId="17654DBF" w14:textId="16F03117" w:rsidR="00814CF0" w:rsidRDefault="00814CF0" w:rsidP="00D05BC5">
      <w:pPr>
        <w:pStyle w:val="BodyTextL25"/>
      </w:pPr>
      <w:r>
        <w:t xml:space="preserve">Answer: </w:t>
      </w:r>
      <w:r w:rsidR="00165774">
        <w:t>4.</w:t>
      </w:r>
      <w:r>
        <w:t xml:space="preserve"> Copper Straight-Through, Coaxial, Serial DTE</w:t>
      </w:r>
      <w:r w:rsidR="00165774">
        <w:t xml:space="preserve">, </w:t>
      </w:r>
      <w:r w:rsidR="00ED7F71">
        <w:t>Wireless</w:t>
      </w:r>
      <w:r>
        <w:t>.</w:t>
      </w:r>
    </w:p>
    <w:p w14:paraId="20CC1F81" w14:textId="77777777" w:rsidR="00D05BC5" w:rsidRDefault="00D05BC5" w:rsidP="00D05BC5">
      <w:pPr>
        <w:pStyle w:val="AnswerLineL25"/>
      </w:pPr>
      <w:r>
        <w:t>Type your answers here.</w:t>
      </w:r>
    </w:p>
    <w:p w14:paraId="51E14EA3" w14:textId="77777777" w:rsidR="00104086" w:rsidRDefault="00104086" w:rsidP="00D05BC5">
      <w:pPr>
        <w:pStyle w:val="Heading2"/>
      </w:pPr>
      <w:r>
        <w:t>Explain the purpose of the devices.</w:t>
      </w:r>
    </w:p>
    <w:p w14:paraId="4B929496" w14:textId="77777777" w:rsidR="00C11BE7" w:rsidRPr="001E21DE" w:rsidRDefault="00C11BE7" w:rsidP="001E21DE">
      <w:pPr>
        <w:pStyle w:val="Heading3"/>
      </w:pPr>
      <w:r>
        <w:t>Questions:</w:t>
      </w:r>
    </w:p>
    <w:p w14:paraId="515B225F" w14:textId="77777777"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14:paraId="30427539" w14:textId="064B8EBE" w:rsidR="00D05BC5" w:rsidRDefault="004B5EF5" w:rsidP="00F3179E">
      <w:pPr>
        <w:pStyle w:val="SubStepNum"/>
      </w:pPr>
      <w:r>
        <w:lastRenderedPageBreak/>
        <w:t xml:space="preserve">The Client-server model involves the user client directly connected to a server, sending or requesting </w:t>
      </w:r>
      <w:r w:rsidR="005902D2">
        <w:t>data, which varies between IP addresses of sites or user data,</w:t>
      </w:r>
      <w:r>
        <w:t xml:space="preserve"> to and from the server. This model could involve multiple users </w:t>
      </w:r>
      <w:r w:rsidR="006C3D20">
        <w:t>on</w:t>
      </w:r>
      <w:r>
        <w:t xml:space="preserve"> one server or otherwise.</w:t>
      </w:r>
    </w:p>
    <w:p w14:paraId="1AF7EA90" w14:textId="77777777" w:rsidR="00F3179E" w:rsidRDefault="00F3179E" w:rsidP="00F3179E">
      <w:pPr>
        <w:pStyle w:val="SubStepNum"/>
        <w:numPr>
          <w:ilvl w:val="0"/>
          <w:numId w:val="0"/>
        </w:numPr>
        <w:ind w:left="1080"/>
      </w:pPr>
    </w:p>
    <w:p w14:paraId="0097D5F7" w14:textId="77777777" w:rsidR="00D05BC5" w:rsidRDefault="00104086" w:rsidP="00104086">
      <w:pPr>
        <w:pStyle w:val="SubStepAlpha"/>
      </w:pPr>
      <w:r>
        <w:t>List at least two functions of intermediary devices.</w:t>
      </w:r>
    </w:p>
    <w:p w14:paraId="1F6A97C0" w14:textId="0476160A" w:rsidR="00FE1579" w:rsidRDefault="00FE1579" w:rsidP="00FE1579">
      <w:pPr>
        <w:pStyle w:val="SubStepNum"/>
      </w:pPr>
      <w:r>
        <w:t xml:space="preserve">One </w:t>
      </w:r>
      <w:r w:rsidR="00A90C70">
        <w:t>intermediary device example is a Router and its function is to</w:t>
      </w:r>
      <w:r w:rsidR="007B1CE4">
        <w:t xml:space="preserve"> </w:t>
      </w:r>
      <w:r w:rsidR="000B1F72">
        <w:t xml:space="preserve">give end devices an IP Address </w:t>
      </w:r>
      <w:r w:rsidR="002F29C2">
        <w:t>to end devices connected to it. Instead of having different addresses for a server to handle, using one locally used IP address makes recognizing then sending data to and from a server faster.</w:t>
      </w:r>
    </w:p>
    <w:p w14:paraId="372B0ACD" w14:textId="05ADE2FA" w:rsidR="00A90C70" w:rsidRDefault="00A90C70" w:rsidP="00FE1579">
      <w:pPr>
        <w:pStyle w:val="SubStepNum"/>
      </w:pPr>
      <w:r>
        <w:t xml:space="preserve">Second intermediary device example is a </w:t>
      </w:r>
      <w:r w:rsidR="00391CBB">
        <w:t>Firewall and its function is to determine whether a connection should be made between the requested device and the server. Using guidelines, a firewall can either give permission or reject the request of connection.</w:t>
      </w:r>
    </w:p>
    <w:p w14:paraId="5BF8186E" w14:textId="77777777" w:rsidR="00D05BC5" w:rsidRDefault="00D05BC5" w:rsidP="008F6FC6">
      <w:pPr>
        <w:pStyle w:val="AnswerLineL50"/>
        <w:spacing w:before="400" w:after="400"/>
      </w:pPr>
      <w:r>
        <w:t>Type your answers here.</w:t>
      </w:r>
    </w:p>
    <w:p w14:paraId="57CE1A8A" w14:textId="77777777" w:rsidR="00D05BC5" w:rsidRDefault="00104086" w:rsidP="00104086">
      <w:pPr>
        <w:pStyle w:val="SubStepAlpha"/>
      </w:pPr>
      <w:r>
        <w:t>List at least two criteria for choosing a network media type.</w:t>
      </w:r>
    </w:p>
    <w:p w14:paraId="0F42734B" w14:textId="51BAC641" w:rsidR="00165774" w:rsidRDefault="00165774" w:rsidP="00165774">
      <w:pPr>
        <w:pStyle w:val="SubStepNum"/>
      </w:pPr>
      <w:r>
        <w:t>Bandwith</w:t>
      </w:r>
      <w:r w:rsidR="000B1F72">
        <w:t xml:space="preserve"> providing to end devices</w:t>
      </w:r>
      <w:r w:rsidR="0061367D">
        <w:t xml:space="preserve">, and the </w:t>
      </w:r>
      <w:r w:rsidR="002F29C2">
        <w:t>number</w:t>
      </w:r>
      <w:r w:rsidR="0061367D">
        <w:t xml:space="preserve"> of devices to handle considering the bandwith.</w:t>
      </w:r>
    </w:p>
    <w:p w14:paraId="2D2CE899" w14:textId="2C3B2C64" w:rsidR="00165774" w:rsidRDefault="000B1F72" w:rsidP="00165774">
      <w:pPr>
        <w:pStyle w:val="SubStepNum"/>
      </w:pPr>
      <w:r>
        <w:t>D</w:t>
      </w:r>
      <w:r w:rsidR="00165774">
        <w:t>istance</w:t>
      </w:r>
      <w:r>
        <w:t xml:space="preserve"> between devices</w:t>
      </w:r>
      <w:r w:rsidR="002F29C2">
        <w:t>.</w:t>
      </w:r>
    </w:p>
    <w:p w14:paraId="18DCF8A0" w14:textId="77777777" w:rsidR="00D05BC5" w:rsidRDefault="00D05BC5" w:rsidP="00D05BC5">
      <w:pPr>
        <w:pStyle w:val="AnswerLineL50"/>
      </w:pPr>
      <w:r>
        <w:t>Type your answers here.</w:t>
      </w:r>
    </w:p>
    <w:p w14:paraId="703AD974" w14:textId="77777777" w:rsidR="00104086" w:rsidRDefault="00104086" w:rsidP="00D05BC5">
      <w:pPr>
        <w:pStyle w:val="Heading2"/>
      </w:pPr>
      <w:r>
        <w:t>Compare and contrast LANs and WANs.</w:t>
      </w:r>
    </w:p>
    <w:p w14:paraId="1CB53459" w14:textId="77777777" w:rsidR="002150F9" w:rsidRPr="002150F9" w:rsidRDefault="002150F9" w:rsidP="002150F9">
      <w:pPr>
        <w:pStyle w:val="Heading3"/>
      </w:pPr>
      <w:r>
        <w:t>Questions:</w:t>
      </w:r>
    </w:p>
    <w:p w14:paraId="71A34D36" w14:textId="7524E06B" w:rsidR="00D05BC5" w:rsidRDefault="00104086" w:rsidP="007B1CE4">
      <w:pPr>
        <w:pStyle w:val="SubStepAlpha"/>
        <w:spacing w:before="0"/>
      </w:pPr>
      <w:r>
        <w:t>Explain the difference between a LAN and a WAN. Give examples of each.</w:t>
      </w:r>
    </w:p>
    <w:p w14:paraId="1549069E" w14:textId="4955E33E" w:rsidR="007B1CE4" w:rsidRDefault="007B1CE4" w:rsidP="007B1CE4">
      <w:pPr>
        <w:pStyle w:val="SubStepNum"/>
      </w:pPr>
      <w:r>
        <w:t>LAN</w:t>
      </w:r>
      <w:r w:rsidR="00EB2E27">
        <w:t>, a network that covers a small area. An example could be your Home</w:t>
      </w:r>
      <w:r w:rsidR="000F27BF">
        <w:t>, or a restaurant</w:t>
      </w:r>
      <w:r w:rsidR="00EB2E27">
        <w:t>.</w:t>
      </w:r>
    </w:p>
    <w:p w14:paraId="68A588DC" w14:textId="6A5B3856" w:rsidR="007B1CE4" w:rsidRDefault="007B1CE4" w:rsidP="007B1CE4">
      <w:pPr>
        <w:pStyle w:val="SubStepNum"/>
      </w:pPr>
      <w:r>
        <w:t>WAN</w:t>
      </w:r>
      <w:r w:rsidR="00EB2E27">
        <w:t>, a network that covers a larger area. An example could be a school or business.</w:t>
      </w:r>
    </w:p>
    <w:p w14:paraId="20D5F240" w14:textId="77777777" w:rsidR="00D05BC5" w:rsidRDefault="00104086" w:rsidP="00D05BC5">
      <w:pPr>
        <w:pStyle w:val="SubStepAlpha"/>
      </w:pPr>
      <w:r>
        <w:t>In the Packet Tracer network, how many WANs do you see?</w:t>
      </w:r>
    </w:p>
    <w:p w14:paraId="2FE796E5" w14:textId="0CBF412F" w:rsidR="007B1CE4" w:rsidRDefault="007B1CE4" w:rsidP="007B1CE4">
      <w:pPr>
        <w:pStyle w:val="SubStepNum"/>
      </w:pPr>
      <w:r>
        <w:t>2. Internet, Intranet</w:t>
      </w:r>
    </w:p>
    <w:p w14:paraId="4ABB4ECD" w14:textId="77777777" w:rsidR="00D05BC5" w:rsidRDefault="00D05BC5" w:rsidP="00D05BC5">
      <w:pPr>
        <w:pStyle w:val="AnswerLineL50"/>
      </w:pPr>
      <w:r>
        <w:t>Type your answers here.</w:t>
      </w:r>
    </w:p>
    <w:p w14:paraId="0ECAE83D" w14:textId="77777777" w:rsidR="00D05BC5" w:rsidRDefault="00104086" w:rsidP="00104086">
      <w:pPr>
        <w:pStyle w:val="SubStepAlpha"/>
      </w:pPr>
      <w:r>
        <w:t>How many LANs do you see?</w:t>
      </w:r>
    </w:p>
    <w:p w14:paraId="12169401" w14:textId="2EF34FF1" w:rsidR="007B1CE4" w:rsidRDefault="007B1CE4" w:rsidP="007B1CE4">
      <w:pPr>
        <w:pStyle w:val="SubStepNum"/>
      </w:pPr>
      <w:r>
        <w:t>3. Branch, Home Office, Central.</w:t>
      </w:r>
    </w:p>
    <w:p w14:paraId="193C36DE" w14:textId="77777777" w:rsidR="00D05BC5" w:rsidRDefault="00D05BC5" w:rsidP="00D05BC5">
      <w:pPr>
        <w:pStyle w:val="AnswerLineL50"/>
      </w:pPr>
      <w:r>
        <w:t>Type your answers here.</w:t>
      </w:r>
    </w:p>
    <w:p w14:paraId="5C45F4F5" w14:textId="222F9F36" w:rsidR="00D05BC5" w:rsidRDefault="00104086" w:rsidP="007B1CE4">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w:t>
      </w:r>
      <w:r w:rsidR="007B1CE4">
        <w:t>t.</w:t>
      </w:r>
    </w:p>
    <w:p w14:paraId="2D2D0ADA" w14:textId="7F4A5987" w:rsidR="007B1CE4" w:rsidRDefault="007B1CE4" w:rsidP="007B1CE4">
      <w:pPr>
        <w:pStyle w:val="SubStepNum"/>
      </w:pPr>
      <w:r>
        <w:t>Network of networks</w:t>
      </w:r>
      <w:r w:rsidR="00416C7F">
        <w:t>, or an example of a WAN (Wide Area Network), the internet connects to different networks and handles multiple transactions of data</w:t>
      </w:r>
      <w:r w:rsidR="00812C2E">
        <w:t xml:space="preserve"> between those networks</w:t>
      </w:r>
      <w:r w:rsidR="00416C7F">
        <w:t>.</w:t>
      </w:r>
    </w:p>
    <w:p w14:paraId="75BCF30D" w14:textId="77777777" w:rsidR="007B1CE4" w:rsidRPr="00D05BC5" w:rsidRDefault="007B1CE4" w:rsidP="007B1CE4">
      <w:pPr>
        <w:pStyle w:val="SubStepNum"/>
        <w:numPr>
          <w:ilvl w:val="0"/>
          <w:numId w:val="0"/>
        </w:numPr>
        <w:ind w:left="720"/>
      </w:pPr>
    </w:p>
    <w:p w14:paraId="02D350A5" w14:textId="77777777" w:rsidR="00D05BC5" w:rsidRDefault="00104086" w:rsidP="00104086">
      <w:pPr>
        <w:pStyle w:val="SubStepAlpha"/>
      </w:pPr>
      <w:r>
        <w:t xml:space="preserve">What are some of the common ways a home user connects to the </w:t>
      </w:r>
      <w:r w:rsidR="00B15F56">
        <w:t>i</w:t>
      </w:r>
      <w:r>
        <w:t>nternet?</w:t>
      </w:r>
    </w:p>
    <w:p w14:paraId="62B6E896" w14:textId="00AA4E40" w:rsidR="007B1CE4" w:rsidRDefault="00AE4823" w:rsidP="007B1CE4">
      <w:pPr>
        <w:pStyle w:val="SubStepNum"/>
      </w:pPr>
      <w:r>
        <w:t>Ethernet, fiber, DSL (think broadband or ISP through telephone lines)</w:t>
      </w:r>
    </w:p>
    <w:p w14:paraId="7FC98428" w14:textId="77777777" w:rsidR="00D05BC5" w:rsidRPr="00D05BC5" w:rsidRDefault="00D05BC5" w:rsidP="00D05BC5">
      <w:pPr>
        <w:pStyle w:val="AnswerLineL50"/>
      </w:pPr>
      <w:r>
        <w:t>Type your answers here.</w:t>
      </w:r>
    </w:p>
    <w:p w14:paraId="70DFF7E7" w14:textId="77777777"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14:paraId="32F89CAB" w14:textId="5DC20069" w:rsidR="007B1CE4" w:rsidRDefault="00C17573" w:rsidP="007B1CE4">
      <w:pPr>
        <w:pStyle w:val="SubStepNum"/>
      </w:pPr>
      <w:r>
        <w:t>Considering it’s a business, fast speeds are essential</w:t>
      </w:r>
      <w:r w:rsidR="00CA31C7">
        <w:t xml:space="preserve">, especially in situations where you </w:t>
      </w:r>
      <w:r w:rsidR="009B6162">
        <w:t>must</w:t>
      </w:r>
      <w:r w:rsidR="00CA31C7">
        <w:t xml:space="preserve"> cover hundreds or thousands of connections between people.</w:t>
      </w:r>
      <w:r w:rsidR="009B6162">
        <w:t xml:space="preserve"> Fiber connection and multiple routers which are hard connected to a server.</w:t>
      </w:r>
    </w:p>
    <w:p w14:paraId="5B36561F" w14:textId="77777777" w:rsidR="00D05BC5" w:rsidRDefault="00D05BC5" w:rsidP="00D05BC5">
      <w:pPr>
        <w:pStyle w:val="AnswerLineL50"/>
      </w:pPr>
      <w:r>
        <w:lastRenderedPageBreak/>
        <w:t>Type your answers here.</w:t>
      </w:r>
    </w:p>
    <w:p w14:paraId="4E92D12E" w14:textId="77777777" w:rsidR="00104086" w:rsidRDefault="00104086" w:rsidP="00B15F56">
      <w:pPr>
        <w:pStyle w:val="Heading1"/>
      </w:pPr>
      <w:r>
        <w:t>Challenge</w:t>
      </w:r>
      <w:r w:rsidR="00D05BC5">
        <w:t xml:space="preserve"> Question</w:t>
      </w:r>
    </w:p>
    <w:p w14:paraId="716FBD75" w14:textId="77777777"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66C412FC" w14:textId="77777777"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14:paraId="0B193387" w14:textId="77777777"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14:paraId="60DA7DAF" w14:textId="77777777"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14:paraId="391492E4" w14:textId="77777777" w:rsidR="00D22510" w:rsidRDefault="00D22510" w:rsidP="00D22510">
      <w:pPr>
        <w:pStyle w:val="configwindow"/>
      </w:pPr>
      <w:r>
        <w:t>End of Document</w:t>
      </w:r>
    </w:p>
    <w:sectPr w:rsidR="00D22510" w:rsidSect="005C652A">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9D7F1" w14:textId="77777777" w:rsidR="005C652A" w:rsidRDefault="005C652A" w:rsidP="00710659">
      <w:pPr>
        <w:spacing w:after="0" w:line="240" w:lineRule="auto"/>
      </w:pPr>
      <w:r>
        <w:separator/>
      </w:r>
    </w:p>
    <w:p w14:paraId="333DFD69" w14:textId="77777777" w:rsidR="005C652A" w:rsidRDefault="005C652A"/>
  </w:endnote>
  <w:endnote w:type="continuationSeparator" w:id="0">
    <w:p w14:paraId="74BD0000" w14:textId="77777777" w:rsidR="005C652A" w:rsidRDefault="005C652A" w:rsidP="00710659">
      <w:pPr>
        <w:spacing w:after="0" w:line="240" w:lineRule="auto"/>
      </w:pPr>
      <w:r>
        <w:continuationSeparator/>
      </w:r>
    </w:p>
    <w:p w14:paraId="11B5FEDB" w14:textId="77777777" w:rsidR="005C652A" w:rsidRDefault="005C65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B71E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CA06" w14:textId="38E7F62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t xml:space="preserve"> - </w:t>
    </w:r>
    <w:r>
      <w:fldChar w:fldCharType="begin"/>
    </w:r>
    <w:r>
      <w:instrText xml:space="preserve"> SAVEDATE  \@ "yyyy"  \* MERGEFORMAT </w:instrText>
    </w:r>
    <w:r>
      <w:fldChar w:fldCharType="separate"/>
    </w:r>
    <w:r w:rsidR="00EB2E27">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DC2F" w14:textId="230DE77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2E27">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104B" w14:textId="77777777" w:rsidR="005C652A" w:rsidRDefault="005C652A" w:rsidP="00710659">
      <w:pPr>
        <w:spacing w:after="0" w:line="240" w:lineRule="auto"/>
      </w:pPr>
      <w:r>
        <w:separator/>
      </w:r>
    </w:p>
    <w:p w14:paraId="6A71E908" w14:textId="77777777" w:rsidR="005C652A" w:rsidRDefault="005C652A"/>
  </w:footnote>
  <w:footnote w:type="continuationSeparator" w:id="0">
    <w:p w14:paraId="0B6EFC4F" w14:textId="77777777" w:rsidR="005C652A" w:rsidRDefault="005C652A" w:rsidP="00710659">
      <w:pPr>
        <w:spacing w:after="0" w:line="240" w:lineRule="auto"/>
      </w:pPr>
      <w:r>
        <w:continuationSeparator/>
      </w:r>
    </w:p>
    <w:p w14:paraId="3BD2144D" w14:textId="77777777" w:rsidR="005C652A" w:rsidRDefault="005C65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5C4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Content>
      <w:p w14:paraId="1CC0F5FA" w14:textId="77777777"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5F7B" w14:textId="77777777" w:rsidR="00926CB2" w:rsidRDefault="00882B63" w:rsidP="006C3FCF">
    <w:pPr>
      <w:ind w:left="-288"/>
    </w:pPr>
    <w:r>
      <w:rPr>
        <w:noProof/>
      </w:rPr>
      <w:drawing>
        <wp:inline distT="0" distB="0" distL="0" distR="0" wp14:anchorId="139C8C97" wp14:editId="77CA417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02905950">
    <w:abstractNumId w:val="7"/>
  </w:num>
  <w:num w:numId="2" w16cid:durableId="350224558">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57735559">
    <w:abstractNumId w:val="3"/>
  </w:num>
  <w:num w:numId="4" w16cid:durableId="65519066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15870618">
    <w:abstractNumId w:val="4"/>
  </w:num>
  <w:num w:numId="6" w16cid:durableId="1961380861">
    <w:abstractNumId w:val="0"/>
  </w:num>
  <w:num w:numId="7" w16cid:durableId="2083018930">
    <w:abstractNumId w:val="1"/>
  </w:num>
  <w:num w:numId="8" w16cid:durableId="688486122">
    <w:abstractNumId w:val="5"/>
    <w:lvlOverride w:ilvl="0">
      <w:lvl w:ilvl="0">
        <w:start w:val="1"/>
        <w:numFmt w:val="decimal"/>
        <w:lvlText w:val="Part %1:"/>
        <w:lvlJc w:val="left"/>
        <w:pPr>
          <w:tabs>
            <w:tab w:val="num" w:pos="1152"/>
          </w:tabs>
          <w:ind w:left="1152" w:hanging="792"/>
        </w:pPr>
        <w:rPr>
          <w:rFonts w:hint="default"/>
        </w:rPr>
      </w:lvl>
    </w:lvlOverride>
  </w:num>
  <w:num w:numId="9" w16cid:durableId="524102397">
    <w:abstractNumId w:val="4"/>
  </w:num>
  <w:num w:numId="10" w16cid:durableId="1295989236">
    <w:abstractNumId w:val="2"/>
  </w:num>
  <w:num w:numId="11" w16cid:durableId="1359114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1764668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1F72"/>
    <w:rsid w:val="000B2344"/>
    <w:rsid w:val="000B7DE5"/>
    <w:rsid w:val="000C2118"/>
    <w:rsid w:val="000C6425"/>
    <w:rsid w:val="000C6E6E"/>
    <w:rsid w:val="000C7B7D"/>
    <w:rsid w:val="000D55B4"/>
    <w:rsid w:val="000E65F0"/>
    <w:rsid w:val="000F072C"/>
    <w:rsid w:val="000F2074"/>
    <w:rsid w:val="000F27BF"/>
    <w:rsid w:val="000F31D7"/>
    <w:rsid w:val="000F6241"/>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77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29C2"/>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1CBB"/>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A20"/>
    <w:rsid w:val="003F18D1"/>
    <w:rsid w:val="003F20EC"/>
    <w:rsid w:val="003F4F0E"/>
    <w:rsid w:val="003F6096"/>
    <w:rsid w:val="003F6E06"/>
    <w:rsid w:val="00403C7A"/>
    <w:rsid w:val="004057A6"/>
    <w:rsid w:val="00406554"/>
    <w:rsid w:val="00407755"/>
    <w:rsid w:val="0041293B"/>
    <w:rsid w:val="004131B0"/>
    <w:rsid w:val="00416C42"/>
    <w:rsid w:val="00416C7F"/>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85D"/>
    <w:rsid w:val="004B5EF5"/>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02D2"/>
    <w:rsid w:val="00592329"/>
    <w:rsid w:val="00593386"/>
    <w:rsid w:val="00596998"/>
    <w:rsid w:val="0059790F"/>
    <w:rsid w:val="005A5E2D"/>
    <w:rsid w:val="005A6E62"/>
    <w:rsid w:val="005B2FB3"/>
    <w:rsid w:val="005B3BB8"/>
    <w:rsid w:val="005C652A"/>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367D"/>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D20"/>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4618"/>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CE4"/>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2C2E"/>
    <w:rsid w:val="00814BAA"/>
    <w:rsid w:val="00814CF0"/>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B6162"/>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C70"/>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4823"/>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5D6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17573"/>
    <w:rsid w:val="00C20634"/>
    <w:rsid w:val="00C212E0"/>
    <w:rsid w:val="00C23E16"/>
    <w:rsid w:val="00C27E37"/>
    <w:rsid w:val="00C32713"/>
    <w:rsid w:val="00C351B8"/>
    <w:rsid w:val="00C410D9"/>
    <w:rsid w:val="00C44DB7"/>
    <w:rsid w:val="00C4510A"/>
    <w:rsid w:val="00C45689"/>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31C7"/>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58D1"/>
    <w:rsid w:val="00D17F81"/>
    <w:rsid w:val="00D20194"/>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E27"/>
    <w:rsid w:val="00EB3082"/>
    <w:rsid w:val="00EB6C33"/>
    <w:rsid w:val="00EC6F62"/>
    <w:rsid w:val="00ED2EA2"/>
    <w:rsid w:val="00ED6019"/>
    <w:rsid w:val="00ED6F29"/>
    <w:rsid w:val="00ED7830"/>
    <w:rsid w:val="00ED7F71"/>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79E"/>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1579"/>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AF9A7"/>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2F29D5"/>
    <w:rsid w:val="003D3673"/>
    <w:rsid w:val="004E6ED1"/>
    <w:rsid w:val="00AB5262"/>
    <w:rsid w:val="00BA085B"/>
    <w:rsid w:val="00BC2CA8"/>
    <w:rsid w:val="00D129DE"/>
    <w:rsid w:val="00F8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A744-7EE7-4BAE-9C0B-261FECBA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76</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Gabriel F Mano Lasig</cp:lastModifiedBy>
  <cp:revision>27</cp:revision>
  <dcterms:created xsi:type="dcterms:W3CDTF">2021-01-04T09:37:00Z</dcterms:created>
  <dcterms:modified xsi:type="dcterms:W3CDTF">2024-01-18T10:30:00Z</dcterms:modified>
</cp:coreProperties>
</file>